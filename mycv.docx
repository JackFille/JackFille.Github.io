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BE66B5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505E3E" w:rsidP="00913946">
            <w:pPr>
              <w:pStyle w:val="Title"/>
            </w:pPr>
            <w:r>
              <w:t>JACK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FILLINGHAM</w:t>
            </w:r>
          </w:p>
          <w:p w:rsidR="00692703" w:rsidRPr="00AE41A8" w:rsidRDefault="00505E3E" w:rsidP="00913946">
            <w:pPr>
              <w:pStyle w:val="ContactInfo"/>
              <w:contextualSpacing w:val="0"/>
            </w:pPr>
            <w:r w:rsidRPr="00AE41A8">
              <w:t>36 Hartley Grove</w:t>
            </w:r>
            <w:r w:rsidR="00692703" w:rsidRPr="00AE41A8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AC734C2B3814C1D9358EF3C1B74028C"/>
                </w:placeholder>
                <w:temporary/>
                <w:showingPlcHdr/>
                <w15:appearance w15:val="hidden"/>
              </w:sdtPr>
              <w:sdtEndPr>
                <w:rPr>
                  <w:color w:val="595959" w:themeColor="text1" w:themeTint="A6"/>
                </w:rPr>
              </w:sdtEndPr>
              <w:sdtContent>
                <w:r w:rsidR="00692703" w:rsidRPr="00AE41A8">
                  <w:t>·</w:t>
                </w:r>
              </w:sdtContent>
            </w:sdt>
            <w:r w:rsidR="00692703" w:rsidRPr="00AE41A8">
              <w:t xml:space="preserve"> </w:t>
            </w:r>
            <w:r w:rsidRPr="00AE41A8">
              <w:t>07553410391</w:t>
            </w:r>
          </w:p>
          <w:p w:rsidR="00692703" w:rsidRPr="00CF1A49" w:rsidRDefault="00505E3E" w:rsidP="00913946">
            <w:pPr>
              <w:pStyle w:val="ContactInfoEmphasis"/>
              <w:contextualSpacing w:val="0"/>
            </w:pPr>
            <w:r>
              <w:t>jfillinghampro@gmail.com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84971BA6BBA44BA1A16C561D8BFEC5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College Student</w:t>
            </w:r>
          </w:p>
        </w:tc>
      </w:tr>
      <w:tr w:rsidR="005579C9" w:rsidRPr="00CF1A49" w:rsidTr="00BE66B5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Default="005579C9" w:rsidP="005579C9">
      <w:pPr>
        <w:pStyle w:val="Header"/>
      </w:pPr>
    </w:p>
    <w:p w:rsidR="005579C9" w:rsidRPr="005579C9" w:rsidRDefault="00505E3E" w:rsidP="005579C9">
      <w:pPr>
        <w:pStyle w:val="Header"/>
      </w:pPr>
      <w:r>
        <w:t>Jack Fillingham</w:t>
      </w:r>
    </w:p>
    <w:p w:rsidR="005579C9" w:rsidRPr="005579C9" w:rsidRDefault="00505E3E" w:rsidP="005579C9">
      <w:pPr>
        <w:pStyle w:val="Header"/>
      </w:pPr>
      <w:proofErr w:type="spellStart"/>
      <w:r>
        <w:t>Mr</w:t>
      </w:r>
      <w:proofErr w:type="spellEnd"/>
    </w:p>
    <w:p w:rsidR="005579C9" w:rsidRPr="005579C9" w:rsidRDefault="00505E3E" w:rsidP="005579C9">
      <w:pPr>
        <w:pStyle w:val="Header"/>
      </w:pPr>
      <w:r>
        <w:t>Wigan and Leigh College</w:t>
      </w:r>
    </w:p>
    <w:p w:rsidR="005579C9" w:rsidRPr="00AE41A8" w:rsidRDefault="00505E3E" w:rsidP="005579C9">
      <w:pPr>
        <w:pStyle w:val="Header"/>
      </w:pPr>
      <w:r w:rsidRPr="00AE41A8">
        <w:t>36 Hartley Grove</w:t>
      </w:r>
    </w:p>
    <w:p w:rsidR="005579C9" w:rsidRDefault="00505E3E" w:rsidP="005579C9">
      <w:pPr>
        <w:pStyle w:val="Header"/>
      </w:pPr>
      <w:r>
        <w:t>Wigan, WN5 0DJ</w:t>
      </w:r>
    </w:p>
    <w:p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:rsidTr="00BB7E51">
        <w:trPr>
          <w:trHeight w:val="8914"/>
        </w:trPr>
        <w:tc>
          <w:tcPr>
            <w:tcW w:w="9290" w:type="dxa"/>
          </w:tcPr>
          <w:p w:rsidR="005579C9" w:rsidRDefault="00505E3E" w:rsidP="005579C9">
            <w:r>
              <w:t>My name is Jack Fillingham</w:t>
            </w:r>
            <w:r w:rsidR="00047553">
              <w:t>, I am 16 years of age</w:t>
            </w:r>
            <w:r>
              <w:t xml:space="preserve"> and I am currently in my first year of studying Level 2 Computer Science and Digital Skills at Parsons Walk, Wigan and Leigh College. I enrolled at the college at the start of September 2019 and I am currently working at a high level compared to other students due to my experience in individually learning about technology.</w:t>
            </w:r>
          </w:p>
          <w:p w:rsidR="00505E3E" w:rsidRDefault="00505E3E" w:rsidP="005579C9"/>
          <w:p w:rsidR="00505E3E" w:rsidRDefault="00505E3E" w:rsidP="005579C9">
            <w:r>
              <w:t xml:space="preserve">I am passionate about old and new technology and I am also thrilled to learn more about it as time goes on. I am good at working under pressure as I worked </w:t>
            </w:r>
            <w:r w:rsidR="00493D99">
              <w:t>at a stadium bar during peak sports games such as rugby and football at the DW Stadium, Wigan. I like to think of myself as someone who has a good work ethic and doesn’t mind taking shifts for employees who are sick/off, I also wouldn’t mind doing extra hours before/after shifts.</w:t>
            </w:r>
          </w:p>
          <w:p w:rsidR="00493D99" w:rsidRDefault="00493D99" w:rsidP="005579C9"/>
          <w:p w:rsidR="00BE66B5" w:rsidRDefault="00493D99" w:rsidP="005579C9">
            <w:pPr>
              <w:rPr>
                <w:u w:val="single"/>
              </w:rPr>
            </w:pPr>
            <w:r>
              <w:rPr>
                <w:u w:val="single"/>
              </w:rPr>
              <w:t>GCSE Results</w:t>
            </w:r>
          </w:p>
          <w:p w:rsidR="00493D99" w:rsidRDefault="00493D99" w:rsidP="00493D99">
            <w:pPr>
              <w:rPr>
                <w:i/>
              </w:rPr>
            </w:pPr>
            <w:r>
              <w:rPr>
                <w:i/>
              </w:rPr>
              <w:t>Mathematics – 4</w:t>
            </w:r>
            <w:r w:rsidR="00BE66B5">
              <w:rPr>
                <w:i/>
              </w:rPr>
              <w:t xml:space="preserve">                                           Combined Science(s) – 3.5</w:t>
            </w:r>
          </w:p>
          <w:p w:rsidR="00493D99" w:rsidRDefault="00493D99" w:rsidP="00493D99">
            <w:pPr>
              <w:rPr>
                <w:i/>
              </w:rPr>
            </w:pPr>
            <w:r>
              <w:rPr>
                <w:i/>
              </w:rPr>
              <w:t>English (Literacy &amp; Language) – 3</w:t>
            </w:r>
            <w:r w:rsidR="00BE66B5">
              <w:rPr>
                <w:i/>
              </w:rPr>
              <w:t xml:space="preserve">             Geography – 2</w:t>
            </w:r>
          </w:p>
          <w:p w:rsidR="0023104E" w:rsidRDefault="00493D99" w:rsidP="00BE66B5">
            <w:pPr>
              <w:rPr>
                <w:i/>
              </w:rPr>
            </w:pPr>
            <w:r>
              <w:rPr>
                <w:i/>
              </w:rPr>
              <w:t>iMedia – Pass 2</w:t>
            </w:r>
            <w:r w:rsidR="00BE66B5">
              <w:rPr>
                <w:i/>
              </w:rPr>
              <w:t xml:space="preserve">                                             Computer Science </w:t>
            </w:r>
            <w:r w:rsidR="0023104E">
              <w:rPr>
                <w:i/>
              </w:rPr>
              <w:t>–</w:t>
            </w:r>
            <w:r w:rsidR="00BE66B5">
              <w:rPr>
                <w:i/>
              </w:rPr>
              <w:t xml:space="preserve"> 4</w:t>
            </w:r>
          </w:p>
          <w:p w:rsidR="0023104E" w:rsidRDefault="0023104E" w:rsidP="00BE66B5">
            <w:pPr>
              <w:rPr>
                <w:i/>
              </w:rPr>
            </w:pPr>
            <w:bookmarkStart w:id="0" w:name="_GoBack"/>
            <w:bookmarkEnd w:id="0"/>
            <w:r>
              <w:rPr>
                <w:i/>
              </w:rPr>
              <w:t>Sports Studies - 4</w:t>
            </w:r>
          </w:p>
          <w:p w:rsidR="005579C9" w:rsidRDefault="005579C9" w:rsidP="005579C9"/>
          <w:p w:rsidR="005579C9" w:rsidRDefault="00BE66B5" w:rsidP="00BE66B5">
            <w:pPr>
              <w:rPr>
                <w:u w:val="single"/>
              </w:rPr>
            </w:pPr>
            <w:r w:rsidRPr="00BE66B5">
              <w:rPr>
                <w:u w:val="single"/>
              </w:rPr>
              <w:t>Education</w:t>
            </w:r>
          </w:p>
          <w:p w:rsidR="00BE66B5" w:rsidRPr="00BE66B5" w:rsidRDefault="00BE66B5" w:rsidP="00BE66B5">
            <w:pPr>
              <w:rPr>
                <w:b/>
              </w:rPr>
            </w:pPr>
            <w:r w:rsidRPr="00BE66B5">
              <w:rPr>
                <w:b/>
              </w:rPr>
              <w:t xml:space="preserve">Lamberhead Green Primary School </w:t>
            </w:r>
            <w:r w:rsidRPr="00BE66B5">
              <w:t>2007-2014</w:t>
            </w:r>
          </w:p>
          <w:p w:rsidR="00BE66B5" w:rsidRDefault="00BE66B5" w:rsidP="00BE66B5">
            <w:r w:rsidRPr="00BE66B5">
              <w:rPr>
                <w:b/>
              </w:rPr>
              <w:t xml:space="preserve">Dean Trust Wigan, </w:t>
            </w:r>
            <w:r w:rsidRPr="00BE66B5">
              <w:rPr>
                <w:b/>
                <w:i/>
              </w:rPr>
              <w:t>Formally Abraham Guest Academy</w:t>
            </w:r>
            <w:r>
              <w:t xml:space="preserve"> 2014-2019</w:t>
            </w:r>
          </w:p>
          <w:p w:rsidR="00BE66B5" w:rsidRDefault="00BE66B5" w:rsidP="00BE66B5">
            <w:r w:rsidRPr="00BE66B5">
              <w:rPr>
                <w:b/>
              </w:rPr>
              <w:t>Wigan and Leigh College</w:t>
            </w:r>
            <w:r>
              <w:t xml:space="preserve"> 2019 – Present</w:t>
            </w:r>
          </w:p>
          <w:p w:rsidR="00BE66B5" w:rsidRDefault="00BE66B5" w:rsidP="00BE66B5"/>
          <w:p w:rsidR="00BE66B5" w:rsidRDefault="00BE66B5" w:rsidP="00BE66B5">
            <w:pPr>
              <w:rPr>
                <w:u w:val="single"/>
              </w:rPr>
            </w:pPr>
            <w:r w:rsidRPr="00BE66B5">
              <w:rPr>
                <w:u w:val="single"/>
              </w:rPr>
              <w:t>Abilities and Achievements</w:t>
            </w:r>
          </w:p>
          <w:p w:rsidR="00BE66B5" w:rsidRDefault="00BE66B5" w:rsidP="00BE66B5">
            <w:r>
              <w:t>As of currently (from 20</w:t>
            </w:r>
            <w:r w:rsidRPr="00BE66B5">
              <w:rPr>
                <w:vertAlign w:val="superscript"/>
              </w:rPr>
              <w:t>th</w:t>
            </w:r>
            <w:r>
              <w:t xml:space="preserve"> May 2019), I work part time at the DW Stadium in Wigan. My job includes working under-pressure, greeting customers and serving alcohol from behind a bar. Throughout my time at the job I have learned how to do cash handling, alcohol handling, customer service skills and stock rotating.</w:t>
            </w:r>
          </w:p>
          <w:p w:rsidR="00BE66B5" w:rsidRDefault="00BE66B5" w:rsidP="00BE66B5"/>
          <w:p w:rsidR="00BE66B5" w:rsidRDefault="00BE66B5" w:rsidP="00BE66B5">
            <w:r>
              <w:t>I was also given an extra hour on my shifts as I offered to work on the stadium gates</w:t>
            </w:r>
            <w:r w:rsidR="00335DBD">
              <w:t>, which boosted my hours from 4 hours to 5.</w:t>
            </w:r>
          </w:p>
          <w:p w:rsidR="00335DBD" w:rsidRDefault="00335DBD" w:rsidP="00BE66B5">
            <w:pPr>
              <w:rPr>
                <w:b/>
              </w:rPr>
            </w:pPr>
            <w:r>
              <w:rPr>
                <w:b/>
              </w:rPr>
              <w:t>Reference – Elaine Whittingham</w:t>
            </w:r>
          </w:p>
          <w:p w:rsidR="00335DBD" w:rsidRPr="00335DBD" w:rsidRDefault="00335DBD" w:rsidP="00BE66B5">
            <w:pPr>
              <w:rPr>
                <w:b/>
              </w:rPr>
            </w:pPr>
            <w:r>
              <w:rPr>
                <w:b/>
              </w:rPr>
              <w:t>Telephone Number 07970348672</w:t>
            </w:r>
          </w:p>
        </w:tc>
      </w:tr>
    </w:tbl>
    <w:p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E3E" w:rsidRDefault="00505E3E" w:rsidP="0068194B">
      <w:r>
        <w:separator/>
      </w:r>
    </w:p>
    <w:p w:rsidR="00505E3E" w:rsidRDefault="00505E3E"/>
    <w:p w:rsidR="00505E3E" w:rsidRDefault="00505E3E"/>
  </w:endnote>
  <w:endnote w:type="continuationSeparator" w:id="0">
    <w:p w:rsidR="00505E3E" w:rsidRDefault="00505E3E" w:rsidP="0068194B">
      <w:r>
        <w:continuationSeparator/>
      </w:r>
    </w:p>
    <w:p w:rsidR="00505E3E" w:rsidRDefault="00505E3E"/>
    <w:p w:rsidR="00505E3E" w:rsidRDefault="00505E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0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E3E" w:rsidRDefault="00505E3E" w:rsidP="0068194B">
      <w:r>
        <w:separator/>
      </w:r>
    </w:p>
    <w:p w:rsidR="00505E3E" w:rsidRDefault="00505E3E"/>
    <w:p w:rsidR="00505E3E" w:rsidRDefault="00505E3E"/>
  </w:footnote>
  <w:footnote w:type="continuationSeparator" w:id="0">
    <w:p w:rsidR="00505E3E" w:rsidRDefault="00505E3E" w:rsidP="0068194B">
      <w:r>
        <w:continuationSeparator/>
      </w:r>
    </w:p>
    <w:p w:rsidR="00505E3E" w:rsidRDefault="00505E3E"/>
    <w:p w:rsidR="00505E3E" w:rsidRDefault="00505E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EE872DA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3E"/>
    <w:rsid w:val="000001EF"/>
    <w:rsid w:val="00007322"/>
    <w:rsid w:val="00007728"/>
    <w:rsid w:val="00024584"/>
    <w:rsid w:val="00024730"/>
    <w:rsid w:val="00047553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171A"/>
    <w:rsid w:val="00213B4C"/>
    <w:rsid w:val="002253B0"/>
    <w:rsid w:val="0023104E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5DBD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3D9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5E3E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536F"/>
    <w:rsid w:val="00AB32F8"/>
    <w:rsid w:val="00AB610B"/>
    <w:rsid w:val="00AD360E"/>
    <w:rsid w:val="00AD40FB"/>
    <w:rsid w:val="00AD782D"/>
    <w:rsid w:val="00AE41A8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E66B5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BE22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ill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C734C2B3814C1D9358EF3C1B740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5A926-196A-4A70-A168-83FE344531A1}"/>
      </w:docPartPr>
      <w:docPartBody>
        <w:p w:rsidR="00F06CC6" w:rsidRDefault="00F06CC6">
          <w:pPr>
            <w:pStyle w:val="AAC734C2B3814C1D9358EF3C1B74028C"/>
          </w:pPr>
          <w:r w:rsidRPr="00CF1A49">
            <w:t>·</w:t>
          </w:r>
        </w:p>
      </w:docPartBody>
    </w:docPart>
    <w:docPart>
      <w:docPartPr>
        <w:name w:val="84971BA6BBA44BA1A16C561D8BFEC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C6436-7D28-421B-B952-97F873EF45B8}"/>
      </w:docPartPr>
      <w:docPartBody>
        <w:p w:rsidR="00F06CC6" w:rsidRDefault="00F06CC6">
          <w:pPr>
            <w:pStyle w:val="84971BA6BBA44BA1A16C561D8BFEC58A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C6"/>
    <w:rsid w:val="00F0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62B4979DA34CD7BAF1F3E8E61906F4">
    <w:name w:val="FA62B4979DA34CD7BAF1F3E8E61906F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B46386C2AC4482B84B40097CCA7CE86">
    <w:name w:val="8B46386C2AC4482B84B40097CCA7CE86"/>
  </w:style>
  <w:style w:type="paragraph" w:customStyle="1" w:styleId="A12261FC64DB49EB86550544B0500E1D">
    <w:name w:val="A12261FC64DB49EB86550544B0500E1D"/>
  </w:style>
  <w:style w:type="paragraph" w:customStyle="1" w:styleId="AAC734C2B3814C1D9358EF3C1B74028C">
    <w:name w:val="AAC734C2B3814C1D9358EF3C1B74028C"/>
  </w:style>
  <w:style w:type="paragraph" w:customStyle="1" w:styleId="FD0C9010572C4706820BE20B56CAC5A0">
    <w:name w:val="FD0C9010572C4706820BE20B56CAC5A0"/>
  </w:style>
  <w:style w:type="paragraph" w:customStyle="1" w:styleId="3307D4A0F1244D1881E1F9F5F8569957">
    <w:name w:val="3307D4A0F1244D1881E1F9F5F8569957"/>
  </w:style>
  <w:style w:type="paragraph" w:customStyle="1" w:styleId="33115B24EEC14606A9DD4D2F8FE8F41E">
    <w:name w:val="33115B24EEC14606A9DD4D2F8FE8F41E"/>
  </w:style>
  <w:style w:type="paragraph" w:customStyle="1" w:styleId="2A8DBFED9D864E4E9AC15AD7BB888EA3">
    <w:name w:val="2A8DBFED9D864E4E9AC15AD7BB888EA3"/>
  </w:style>
  <w:style w:type="paragraph" w:customStyle="1" w:styleId="84971BA6BBA44BA1A16C561D8BFEC58A">
    <w:name w:val="84971BA6BBA44BA1A16C561D8BFEC58A"/>
  </w:style>
  <w:style w:type="paragraph" w:customStyle="1" w:styleId="B6D77F2B75A745A98828CCBD31E9CE43">
    <w:name w:val="B6D77F2B75A745A98828CCBD31E9CE43"/>
  </w:style>
  <w:style w:type="paragraph" w:customStyle="1" w:styleId="19B55F4E9393492C82A11D84E4E0C65B">
    <w:name w:val="19B55F4E9393492C82A11D84E4E0C65B"/>
  </w:style>
  <w:style w:type="paragraph" w:customStyle="1" w:styleId="588C717C3EA74CCFB3E043F399164881">
    <w:name w:val="588C717C3EA74CCFB3E043F399164881"/>
  </w:style>
  <w:style w:type="paragraph" w:customStyle="1" w:styleId="E2CCE22D41C24D43BB090447E51C5069">
    <w:name w:val="E2CCE22D41C24D43BB090447E51C5069"/>
  </w:style>
  <w:style w:type="paragraph" w:customStyle="1" w:styleId="B6F64419AC83451F8691E4EC63CF31F1">
    <w:name w:val="B6F64419AC83451F8691E4EC63CF31F1"/>
  </w:style>
  <w:style w:type="paragraph" w:customStyle="1" w:styleId="06A7EB9D313248A0A261BC9214B09F26">
    <w:name w:val="06A7EB9D313248A0A261BC9214B09F26"/>
  </w:style>
  <w:style w:type="paragraph" w:customStyle="1" w:styleId="6C52D72E06E04520965F498EA8372A69">
    <w:name w:val="6C52D72E06E04520965F498EA8372A69"/>
  </w:style>
  <w:style w:type="paragraph" w:customStyle="1" w:styleId="43A0A094611742E89B5F172D17E07D3D">
    <w:name w:val="43A0A094611742E89B5F172D17E07D3D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:lang w:val="en-US" w:eastAsia="en-US"/>
    </w:rPr>
  </w:style>
  <w:style w:type="paragraph" w:customStyle="1" w:styleId="8256518D6C364717B4AB732305282E52">
    <w:name w:val="8256518D6C364717B4AB732305282E52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644BDEF9E8CE4D449C0A89A00F7ADA81">
    <w:name w:val="644BDEF9E8CE4D449C0A89A00F7ADA81"/>
  </w:style>
  <w:style w:type="paragraph" w:customStyle="1" w:styleId="44123EDB3CDB4E7FA103D5AF0D1CC1BF">
    <w:name w:val="44123EDB3CDB4E7FA103D5AF0D1CC1BF"/>
  </w:style>
  <w:style w:type="paragraph" w:customStyle="1" w:styleId="BE8CBCF28846482FBB7E1512E7553391">
    <w:name w:val="BE8CBCF28846482FBB7E1512E75533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www.w3.org/XML/1998/namespace"/>
    <ds:schemaRef ds:uri="71af3243-3dd4-4a8d-8c0d-dd76da1f02a5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16c05727-aa75-4e4a-9b5f-8a80a1165891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2019-09-25T20:42:00Z</dcterms:created>
  <dcterms:modified xsi:type="dcterms:W3CDTF">2019-10-16T10:57:00Z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